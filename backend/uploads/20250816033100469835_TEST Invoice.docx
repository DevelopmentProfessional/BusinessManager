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C31021D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7A325A0283D54D748DB04F1BD87BBA87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11524995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1CDD99F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C6790F5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3F8354EB" wp14:editId="2C5D8973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39BF684B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F2AD6CB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EA02DF087774A389605089260213C7F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97F15CB" w14:textId="77777777" w:rsidR="00A340F2" w:rsidRPr="00064E3E" w:rsidRDefault="0000000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714C4142068F4D27A96E7EFE33EAAAB9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7B73E3E2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4033DF2B32EA4920B8E17A3F96D4CA6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27FA5ED2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E29222909070412BBBAC6EC3B0516AA4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4B1472BC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FF5B46A8A07144BA9887BEC38A417E1D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6A8264F8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39A536A8B1D143B8B09F9FB4410FAFF7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BA7EE918E1154488AD8EE9F2C908FAD0"/>
              </w:placeholder>
              <w:temporary/>
              <w:showingPlcHdr/>
              <w15:appearance w15:val="hidden"/>
            </w:sdtPr>
            <w:sdtContent>
              <w:p w14:paraId="276873A8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6D29CDA5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90A1DEA820174E2C8CAF9B43CED901C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77C31612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F542292E167E41729FEC4811A55ED3A4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232965F" w14:textId="77777777" w:rsidR="00A340F2" w:rsidRPr="00EC16CD" w:rsidRDefault="00000000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32BD665559764F99B3918A3595F4CBB2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6C584D3B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F10DE68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43F0CE292224AA2A1404ED64415B735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453141D4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90275325C40741838E0A0AF54D4F5FF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56369CD39F0445989E976271E3E526F2"/>
              </w:placeholder>
              <w:temporary/>
              <w:showingPlcHdr/>
              <w15:appearance w15:val="hidden"/>
            </w:sdtPr>
            <w:sdtContent>
              <w:p w14:paraId="0DB73A36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4940D513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3218427C3A404CCEB0AC693C4E562B0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573B213A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B8CD946560F245C7A310EB6E1B5921D4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2769A6B" w14:textId="77777777" w:rsidR="00A340F2" w:rsidRDefault="00000000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295506B05F3F4C348710CFE8FFD584A4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6B0EC75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310372CF" w14:textId="77777777" w:rsidR="00A340F2" w:rsidRDefault="00A340F2" w:rsidP="002F5404">
            <w:pPr>
              <w:jc w:val="center"/>
            </w:pPr>
          </w:p>
        </w:tc>
      </w:tr>
    </w:tbl>
    <w:p w14:paraId="1297CF11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5FC8019C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64EF71C0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0DF22E4D00EF4900BEE490327FDF10B3"/>
                </w:placeholder>
                <w:temporary/>
                <w:showingPlcHdr/>
                <w15:appearance w15:val="hidden"/>
              </w:sdtPr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50EBC3E4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56059585CAB3473DB6FDA9E8044E0091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2F32EDE16F784DC6AC78B4007FC3D36C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7FC6E64E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0C7E2E6F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8D9D5B07E75C4C90844FBA443AE61298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0E3BE284" w14:textId="77777777" w:rsidTr="00B727BE">
        <w:trPr>
          <w:trHeight w:hRule="exact" w:val="403"/>
        </w:trPr>
        <w:tc>
          <w:tcPr>
            <w:tcW w:w="2092" w:type="dxa"/>
          </w:tcPr>
          <w:p w14:paraId="16F29ABC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7426E8B3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0F603B7DAAEC45EC9EB188631842FD20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13BA0308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621301E0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2A6DAA43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3C627B93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4C298AAE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6529FCD50335438FB7B1ADF9291FD257"/>
                </w:placeholder>
                <w:temporary/>
                <w:showingPlcHdr/>
                <w15:appearance w15:val="hidden"/>
              </w:sdtPr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D7695952CF654FDB8AE2FC732DDCDFE7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70BA13D8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936FD911F48C4BCFA347E92B705206CF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2D982F1E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841F06ABC85B425F85E91B845B379816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4254703C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292B7EB6" w14:textId="77777777" w:rsidR="000E7C40" w:rsidRDefault="000E7C40"/>
    <w:p w14:paraId="04A8CA76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6D87BA07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98E2BDDC24304C1BAE211F527294A475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A6BC923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14A9381A061349D8A1DAD79C44E13F29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74102D5C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2BA926F9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7C78D82DA5B54EB6B478FB76A96084F8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4EF198E2C5074066B69FF525687A7F49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1348DE60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F2E1A42D9E6B46FF837E4DC792393F3D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0C30E41DD6774D98AEF643CEEE152C7D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1073622C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52420428707D4F9A99F6F07D9E7C5EBE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0AF87E61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5222B2FD26094BB4B253B069164FD8B2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7A150F00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14ED62F2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3797CF3B44B74EC199F256727B66C2AB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2F3C01301C834CA5933D65251DB18140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1F99FC6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ECC33CE9B4CA47F6994066AD59D72E46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8467A53581654E1596CBFA1BCD925B0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29194768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7A795C9629954BE7953F2F8C7F7CA247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3589F38C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ED617EE996BD4594BC881BDFE17F31B3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0851193B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2A4197F8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62038830B32B4661935B6275BA3AD21B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8BB245DA99DE440B9EF68423161BB478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316FCD07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59A5266330E24EF8B537D57E7F027D22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91305696486B403D881680E4F57EB3A4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42AD98AC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DD473ECF013A4DB5B1EFED48AD5951C0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49D52DA8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FA425FF7911E4A2FB3399F7FB6720729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12456DCF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C9267A2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59E1FC5AE7104418AD8775B43F19F1FF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22A500538AF24E279967B60BCAA64428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679E65A0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AAF74C862D204371B7921DEBBE313F03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1C8148A01E7B40AC8641BAB866B29636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426D31C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6C764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B5688BA5D3C74B9FA5DD089211FA8015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CDC170E" w14:textId="77777777" w:rsidR="00A340F2" w:rsidRDefault="00A340F2" w:rsidP="002F5404">
            <w:pPr>
              <w:jc w:val="right"/>
            </w:pPr>
          </w:p>
        </w:tc>
      </w:tr>
      <w:tr w:rsidR="00A340F2" w14:paraId="05721D11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94540F29448A40B8AA87874BB9D5A86F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721A7F65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D962E10" w14:textId="77777777" w:rsidR="00A340F2" w:rsidRDefault="00A340F2" w:rsidP="002F5404">
            <w:pPr>
              <w:jc w:val="right"/>
            </w:pPr>
          </w:p>
        </w:tc>
      </w:tr>
      <w:tr w:rsidR="00A340F2" w14:paraId="7B09B468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C9483B0C70184D8B8C545A69E44E85F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5D1D565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5DF42A5A" w14:textId="77777777" w:rsidR="00A340F2" w:rsidRDefault="00A340F2" w:rsidP="002F5404">
            <w:pPr>
              <w:jc w:val="right"/>
            </w:pPr>
          </w:p>
        </w:tc>
      </w:tr>
    </w:tbl>
    <w:p w14:paraId="3E5AE155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5C26" w14:textId="77777777" w:rsidR="0047536B" w:rsidRDefault="0047536B">
      <w:pPr>
        <w:spacing w:line="240" w:lineRule="auto"/>
      </w:pPr>
      <w:r>
        <w:separator/>
      </w:r>
    </w:p>
    <w:p w14:paraId="4D40D0E8" w14:textId="77777777" w:rsidR="0047536B" w:rsidRDefault="0047536B"/>
  </w:endnote>
  <w:endnote w:type="continuationSeparator" w:id="0">
    <w:p w14:paraId="3D92F4F4" w14:textId="77777777" w:rsidR="0047536B" w:rsidRDefault="0047536B">
      <w:pPr>
        <w:spacing w:line="240" w:lineRule="auto"/>
      </w:pPr>
      <w:r>
        <w:continuationSeparator/>
      </w:r>
    </w:p>
    <w:p w14:paraId="49CC00FE" w14:textId="77777777" w:rsidR="0047536B" w:rsidRDefault="00475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052A" w14:textId="77777777" w:rsidR="007201A7" w:rsidRDefault="007201A7">
    <w:pPr>
      <w:pStyle w:val="Footer"/>
    </w:pPr>
  </w:p>
  <w:p w14:paraId="34B51D23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975B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BF7A93" wp14:editId="05CE1A5E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5EA87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BF7A9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85EA87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EFD2" w14:textId="77777777" w:rsidR="0047536B" w:rsidRDefault="0047536B">
      <w:pPr>
        <w:spacing w:line="240" w:lineRule="auto"/>
      </w:pPr>
      <w:r>
        <w:separator/>
      </w:r>
    </w:p>
    <w:p w14:paraId="017B29A1" w14:textId="77777777" w:rsidR="0047536B" w:rsidRDefault="0047536B"/>
  </w:footnote>
  <w:footnote w:type="continuationSeparator" w:id="0">
    <w:p w14:paraId="1B0DE23A" w14:textId="77777777" w:rsidR="0047536B" w:rsidRDefault="0047536B">
      <w:pPr>
        <w:spacing w:line="240" w:lineRule="auto"/>
      </w:pPr>
      <w:r>
        <w:continuationSeparator/>
      </w:r>
    </w:p>
    <w:p w14:paraId="7EAC9505" w14:textId="77777777" w:rsidR="0047536B" w:rsidRDefault="004753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BB55" w14:textId="77777777" w:rsidR="007201A7" w:rsidRDefault="007201A7"/>
  <w:p w14:paraId="1ACF9F32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EBC89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210164" wp14:editId="6E3F4E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D64E2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1016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4ED64E2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085444">
    <w:abstractNumId w:val="9"/>
  </w:num>
  <w:num w:numId="2" w16cid:durableId="2052683786">
    <w:abstractNumId w:val="7"/>
  </w:num>
  <w:num w:numId="3" w16cid:durableId="911737882">
    <w:abstractNumId w:val="6"/>
  </w:num>
  <w:num w:numId="4" w16cid:durableId="104078376">
    <w:abstractNumId w:val="5"/>
  </w:num>
  <w:num w:numId="5" w16cid:durableId="1877765549">
    <w:abstractNumId w:val="4"/>
  </w:num>
  <w:num w:numId="6" w16cid:durableId="88282570">
    <w:abstractNumId w:val="8"/>
  </w:num>
  <w:num w:numId="7" w16cid:durableId="366491122">
    <w:abstractNumId w:val="3"/>
  </w:num>
  <w:num w:numId="8" w16cid:durableId="273447115">
    <w:abstractNumId w:val="2"/>
  </w:num>
  <w:num w:numId="9" w16cid:durableId="2088765174">
    <w:abstractNumId w:val="1"/>
  </w:num>
  <w:num w:numId="10" w16cid:durableId="109066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8B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7536B"/>
    <w:rsid w:val="004858C9"/>
    <w:rsid w:val="004870D2"/>
    <w:rsid w:val="004A10E9"/>
    <w:rsid w:val="005E394D"/>
    <w:rsid w:val="00662DFA"/>
    <w:rsid w:val="0068008B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767A5"/>
    <w:rsid w:val="00CE3710"/>
    <w:rsid w:val="00CF2287"/>
    <w:rsid w:val="00D33124"/>
    <w:rsid w:val="00D73210"/>
    <w:rsid w:val="00EB63A0"/>
    <w:rsid w:val="00EC16CD"/>
    <w:rsid w:val="00F65B05"/>
    <w:rsid w:val="00F727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5641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int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325A0283D54D748DB04F1BD87BB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AE1C9-2EC3-4F5C-B92D-9A3A1A2DFE8D}"/>
      </w:docPartPr>
      <w:docPartBody>
        <w:p w:rsidR="00000000" w:rsidRDefault="00000000">
          <w:pPr>
            <w:pStyle w:val="7A325A0283D54D748DB04F1BD87BBA87"/>
          </w:pPr>
          <w:r w:rsidRPr="00064E3E">
            <w:t>INVOICe</w:t>
          </w:r>
        </w:p>
      </w:docPartBody>
    </w:docPart>
    <w:docPart>
      <w:docPartPr>
        <w:name w:val="5EA02DF087774A389605089260213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BD9DC-FE0A-45EF-98F0-200A019A6191}"/>
      </w:docPartPr>
      <w:docPartBody>
        <w:p w:rsidR="00000000" w:rsidRDefault="00000000">
          <w:pPr>
            <w:pStyle w:val="5EA02DF087774A389605089260213C7F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14C4142068F4D27A96E7EFE33EAA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336A-7D23-4515-BC73-8CEDAC90043F}"/>
      </w:docPartPr>
      <w:docPartBody>
        <w:p w:rsidR="00000000" w:rsidRDefault="00000000">
          <w:pPr>
            <w:pStyle w:val="714C4142068F4D27A96E7EFE33EAAAB9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4033DF2B32EA4920B8E17A3F96D4C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E4D6F-0C77-482F-A479-2E3AFA66D520}"/>
      </w:docPartPr>
      <w:docPartBody>
        <w:p w:rsidR="00000000" w:rsidRDefault="00000000">
          <w:pPr>
            <w:pStyle w:val="4033DF2B32EA4920B8E17A3F96D4CA63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E29222909070412BBBAC6EC3B051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29ADA-253C-4D5E-9889-6FD32C04FE59}"/>
      </w:docPartPr>
      <w:docPartBody>
        <w:p w:rsidR="00000000" w:rsidRDefault="00000000">
          <w:pPr>
            <w:pStyle w:val="E29222909070412BBBAC6EC3B0516AA4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FF5B46A8A07144BA9887BEC38A417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1D4C2-9FF4-427C-A616-249A8CB63BDC}"/>
      </w:docPartPr>
      <w:docPartBody>
        <w:p w:rsidR="00000000" w:rsidRDefault="00000000">
          <w:pPr>
            <w:pStyle w:val="FF5B46A8A07144BA9887BEC38A417E1D"/>
          </w:pPr>
          <w:r w:rsidRPr="00064E3E">
            <w:rPr>
              <w:rFonts w:asciiTheme="majorHAnsi" w:hAnsiTheme="majorHAnsi"/>
              <w:color w:val="000000" w:themeColor="text1"/>
            </w:rPr>
            <w:t>YOUR COMPANY</w:t>
          </w:r>
        </w:p>
      </w:docPartBody>
    </w:docPart>
    <w:docPart>
      <w:docPartPr>
        <w:name w:val="39A536A8B1D143B8B09F9FB4410F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A984F-D871-4E0F-A577-CBD9C8B01644}"/>
      </w:docPartPr>
      <w:docPartBody>
        <w:p w:rsidR="00000000" w:rsidRDefault="00000000">
          <w:pPr>
            <w:pStyle w:val="39A536A8B1D143B8B09F9FB4410FAFF7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BA7EE918E1154488AD8EE9F2C908F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2E24-1994-4E13-959C-A00486BE72E8}"/>
      </w:docPartPr>
      <w:docPartBody>
        <w:p w:rsidR="00000000" w:rsidRDefault="00000000">
          <w:pPr>
            <w:pStyle w:val="BA7EE918E1154488AD8EE9F2C908FAD0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90A1DEA820174E2C8CAF9B43CED90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360-04BA-4EED-A78B-592D0586C897}"/>
      </w:docPartPr>
      <w:docPartBody>
        <w:p w:rsidR="00000000" w:rsidRDefault="00000000">
          <w:pPr>
            <w:pStyle w:val="90A1DEA820174E2C8CAF9B43CED901CB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F542292E167E41729FEC4811A55ED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896E-D770-4FB5-A035-36021DFC2DCA}"/>
      </w:docPartPr>
      <w:docPartBody>
        <w:p w:rsidR="00000000" w:rsidRDefault="00000000">
          <w:pPr>
            <w:pStyle w:val="F542292E167E41729FEC4811A55ED3A4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32BD665559764F99B3918A3595F4C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20D55-4917-4734-8326-C2507B0FF4E4}"/>
      </w:docPartPr>
      <w:docPartBody>
        <w:p w:rsidR="00000000" w:rsidRDefault="00000000">
          <w:pPr>
            <w:pStyle w:val="32BD665559764F99B3918A3595F4CBB2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F43F0CE292224AA2A1404ED64415B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A468E-5A88-4DB1-9C92-31F512F10E40}"/>
      </w:docPartPr>
      <w:docPartBody>
        <w:p w:rsidR="00000000" w:rsidRDefault="00000000">
          <w:pPr>
            <w:pStyle w:val="F43F0CE292224AA2A1404ED64415B735"/>
          </w:pPr>
          <w:r w:rsidRPr="00064E3E">
            <w:rPr>
              <w:rFonts w:asciiTheme="majorHAnsi" w:hAnsiTheme="majorHAnsi"/>
              <w:color w:val="000000" w:themeColor="text1"/>
            </w:rPr>
            <w:t>INVOICE TO</w:t>
          </w:r>
        </w:p>
      </w:docPartBody>
    </w:docPart>
    <w:docPart>
      <w:docPartPr>
        <w:name w:val="90275325C40741838E0A0AF54D4F5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35394-CA8D-42D9-A88F-89E414D31610}"/>
      </w:docPartPr>
      <w:docPartBody>
        <w:p w:rsidR="00000000" w:rsidRDefault="00000000">
          <w:pPr>
            <w:pStyle w:val="90275325C40741838E0A0AF54D4F5FFC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56369CD39F0445989E976271E3E52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039D4-9657-4432-A8F0-D863D9589E00}"/>
      </w:docPartPr>
      <w:docPartBody>
        <w:p w:rsidR="00000000" w:rsidRDefault="00000000">
          <w:pPr>
            <w:pStyle w:val="56369CD39F0445989E976271E3E526F2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3218427C3A404CCEB0AC693C4E562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6968-C5EF-4418-A075-F1F2B17CC2AC}"/>
      </w:docPartPr>
      <w:docPartBody>
        <w:p w:rsidR="00000000" w:rsidRDefault="00000000">
          <w:pPr>
            <w:pStyle w:val="3218427C3A404CCEB0AC693C4E562B01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B8CD946560F245C7A310EB6E1B59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F9A72-4FCE-4A4B-85F2-BCED4E33D95A}"/>
      </w:docPartPr>
      <w:docPartBody>
        <w:p w:rsidR="00000000" w:rsidRDefault="00000000">
          <w:pPr>
            <w:pStyle w:val="B8CD946560F245C7A310EB6E1B5921D4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295506B05F3F4C348710CFE8FFD5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2173-A19F-4D20-9696-09855BEC86CB}"/>
      </w:docPartPr>
      <w:docPartBody>
        <w:p w:rsidR="00000000" w:rsidRDefault="00000000">
          <w:pPr>
            <w:pStyle w:val="295506B05F3F4C348710CFE8FFD584A4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0DF22E4D00EF4900BEE490327FDF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136CE-07D5-4720-8EA9-2B407F19188A}"/>
      </w:docPartPr>
      <w:docPartBody>
        <w:p w:rsidR="00000000" w:rsidRDefault="00000000">
          <w:pPr>
            <w:pStyle w:val="0DF22E4D00EF4900BEE490327FDF10B3"/>
          </w:pPr>
          <w:r>
            <w:t>SALESPERSON</w:t>
          </w:r>
        </w:p>
      </w:docPartBody>
    </w:docPart>
    <w:docPart>
      <w:docPartPr>
        <w:name w:val="56059585CAB3473DB6FDA9E8044E0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94AFE-D2E3-438B-8747-5435A141AA67}"/>
      </w:docPartPr>
      <w:docPartBody>
        <w:p w:rsidR="00000000" w:rsidRDefault="00000000">
          <w:pPr>
            <w:pStyle w:val="56059585CAB3473DB6FDA9E8044E0091"/>
          </w:pPr>
          <w:r>
            <w:t>Job</w:t>
          </w:r>
        </w:p>
      </w:docPartBody>
    </w:docPart>
    <w:docPart>
      <w:docPartPr>
        <w:name w:val="2F32EDE16F784DC6AC78B4007FC3D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1C72F-566E-4FBA-9D7F-EC6E27EE26EF}"/>
      </w:docPartPr>
      <w:docPartBody>
        <w:p w:rsidR="00000000" w:rsidRDefault="00000000">
          <w:pPr>
            <w:pStyle w:val="2F32EDE16F784DC6AC78B4007FC3D36C"/>
          </w:pPr>
          <w:r>
            <w:t>Payment Terms</w:t>
          </w:r>
        </w:p>
      </w:docPartBody>
    </w:docPart>
    <w:docPart>
      <w:docPartPr>
        <w:name w:val="8D9D5B07E75C4C90844FBA443AE61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809AF-4C20-4F39-A5CE-024AC4FBF586}"/>
      </w:docPartPr>
      <w:docPartBody>
        <w:p w:rsidR="00000000" w:rsidRDefault="00000000">
          <w:pPr>
            <w:pStyle w:val="8D9D5B07E75C4C90844FBA443AE61298"/>
          </w:pPr>
          <w:r>
            <w:t>Due date</w:t>
          </w:r>
        </w:p>
      </w:docPartBody>
    </w:docPart>
    <w:docPart>
      <w:docPartPr>
        <w:name w:val="0F603B7DAAEC45EC9EB188631842F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9CA2B-3A38-4739-A2B3-CD428F263DEC}"/>
      </w:docPartPr>
      <w:docPartBody>
        <w:p w:rsidR="00000000" w:rsidRDefault="00000000">
          <w:pPr>
            <w:pStyle w:val="0F603B7DAAEC45EC9EB188631842FD20"/>
          </w:pPr>
          <w:r w:rsidRPr="00064E3E">
            <w:rPr>
              <w:rFonts w:cstheme="minorHAnsi"/>
              <w:sz w:val="22"/>
            </w:rPr>
            <w:t>Due on Receipt</w:t>
          </w:r>
        </w:p>
      </w:docPartBody>
    </w:docPart>
    <w:docPart>
      <w:docPartPr>
        <w:name w:val="6529FCD50335438FB7B1ADF9291FD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9C4CD-9BE8-4819-9C5E-1EF8E1757A84}"/>
      </w:docPartPr>
      <w:docPartBody>
        <w:p w:rsidR="00000000" w:rsidRDefault="00000000">
          <w:pPr>
            <w:pStyle w:val="6529FCD50335438FB7B1ADF9291FD257"/>
          </w:pPr>
          <w:r>
            <w:t>Quantity</w:t>
          </w:r>
        </w:p>
      </w:docPartBody>
    </w:docPart>
    <w:docPart>
      <w:docPartPr>
        <w:name w:val="D7695952CF654FDB8AE2FC732DDCD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BDDA9-DE4F-461D-80F1-BA97DDE324C4}"/>
      </w:docPartPr>
      <w:docPartBody>
        <w:p w:rsidR="00000000" w:rsidRDefault="00000000">
          <w:pPr>
            <w:pStyle w:val="D7695952CF654FDB8AE2FC732DDCDFE7"/>
          </w:pPr>
          <w:r>
            <w:t>Description</w:t>
          </w:r>
        </w:p>
      </w:docPartBody>
    </w:docPart>
    <w:docPart>
      <w:docPartPr>
        <w:name w:val="936FD911F48C4BCFA347E92B70520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B51F5-6230-4F67-90B0-6B8623ABDB1A}"/>
      </w:docPartPr>
      <w:docPartBody>
        <w:p w:rsidR="00000000" w:rsidRDefault="00000000">
          <w:pPr>
            <w:pStyle w:val="936FD911F48C4BCFA347E92B705206CF"/>
          </w:pPr>
          <w:r>
            <w:t>Unit Price</w:t>
          </w:r>
        </w:p>
      </w:docPartBody>
    </w:docPart>
    <w:docPart>
      <w:docPartPr>
        <w:name w:val="841F06ABC85B425F85E91B845B379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C8BC8-D504-4A77-A358-4F9E69C7E0FC}"/>
      </w:docPartPr>
      <w:docPartBody>
        <w:p w:rsidR="00000000" w:rsidRDefault="00000000">
          <w:pPr>
            <w:pStyle w:val="841F06ABC85B425F85E91B845B379816"/>
          </w:pPr>
          <w:r>
            <w:t>Line Total</w:t>
          </w:r>
        </w:p>
      </w:docPartBody>
    </w:docPart>
    <w:docPart>
      <w:docPartPr>
        <w:name w:val="98E2BDDC24304C1BAE211F527294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3185F-F14A-4E48-B5BE-EC9ED13C5CCD}"/>
      </w:docPartPr>
      <w:docPartBody>
        <w:p w:rsidR="00000000" w:rsidRDefault="00000000">
          <w:pPr>
            <w:pStyle w:val="98E2BDDC24304C1BAE211F527294A475"/>
          </w:pPr>
          <w:r>
            <w:t>Product</w:t>
          </w:r>
        </w:p>
      </w:docPartBody>
    </w:docPart>
    <w:docPart>
      <w:docPartPr>
        <w:name w:val="14A9381A061349D8A1DAD79C44E13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6291-356B-4356-BAE9-34102915F693}"/>
      </w:docPartPr>
      <w:docPartBody>
        <w:p w:rsidR="00000000" w:rsidRDefault="00000000">
          <w:pPr>
            <w:pStyle w:val="14A9381A061349D8A1DAD79C44E13F29"/>
          </w:pPr>
          <w:r>
            <w:t>Product description</w:t>
          </w:r>
        </w:p>
      </w:docPartBody>
    </w:docPart>
    <w:docPart>
      <w:docPartPr>
        <w:name w:val="7C78D82DA5B54EB6B478FB76A9608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5775C-AEE1-4D95-9C9D-6CA654E6A7E1}"/>
      </w:docPartPr>
      <w:docPartBody>
        <w:p w:rsidR="00000000" w:rsidRDefault="00000000">
          <w:pPr>
            <w:pStyle w:val="7C78D82DA5B54EB6B478FB76A96084F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EF198E2C5074066B69FF525687A7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9D2C0-E22E-4815-B9A2-F5405A814EFB}"/>
      </w:docPartPr>
      <w:docPartBody>
        <w:p w:rsidR="00000000" w:rsidRDefault="00000000">
          <w:pPr>
            <w:pStyle w:val="4EF198E2C5074066B69FF525687A7F49"/>
          </w:pPr>
          <w:r w:rsidRPr="00CF2287">
            <w:t>A</w:t>
          </w:r>
          <w:r>
            <w:t>mount</w:t>
          </w:r>
        </w:p>
      </w:docPartBody>
    </w:docPart>
    <w:docPart>
      <w:docPartPr>
        <w:name w:val="F2E1A42D9E6B46FF837E4DC792393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92E1-22FB-40C0-844F-96971C0DF57B}"/>
      </w:docPartPr>
      <w:docPartBody>
        <w:p w:rsidR="00000000" w:rsidRDefault="00000000">
          <w:pPr>
            <w:pStyle w:val="F2E1A42D9E6B46FF837E4DC792393F3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C30E41DD6774D98AEF643CEEE152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BDCB1-F6BC-4428-A074-2288C510D4F1}"/>
      </w:docPartPr>
      <w:docPartBody>
        <w:p w:rsidR="00000000" w:rsidRDefault="00000000">
          <w:pPr>
            <w:pStyle w:val="0C30E41DD6774D98AEF643CEEE152C7D"/>
          </w:pPr>
          <w:r w:rsidRPr="00CF2287">
            <w:t>A</w:t>
          </w:r>
          <w:r>
            <w:t>mount</w:t>
          </w:r>
        </w:p>
      </w:docPartBody>
    </w:docPart>
    <w:docPart>
      <w:docPartPr>
        <w:name w:val="52420428707D4F9A99F6F07D9E7C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F8D93-E56F-4A70-95BD-A8FF378AD19C}"/>
      </w:docPartPr>
      <w:docPartBody>
        <w:p w:rsidR="00000000" w:rsidRDefault="00000000">
          <w:pPr>
            <w:pStyle w:val="52420428707D4F9A99F6F07D9E7C5EBE"/>
          </w:pPr>
          <w:r>
            <w:t>Product</w:t>
          </w:r>
        </w:p>
      </w:docPartBody>
    </w:docPart>
    <w:docPart>
      <w:docPartPr>
        <w:name w:val="5222B2FD26094BB4B253B069164FD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01A87-E962-4590-BB9A-64F61084B5E5}"/>
      </w:docPartPr>
      <w:docPartBody>
        <w:p w:rsidR="00000000" w:rsidRDefault="00000000">
          <w:pPr>
            <w:pStyle w:val="5222B2FD26094BB4B253B069164FD8B2"/>
          </w:pPr>
          <w:r>
            <w:t>Product description</w:t>
          </w:r>
        </w:p>
      </w:docPartBody>
    </w:docPart>
    <w:docPart>
      <w:docPartPr>
        <w:name w:val="3797CF3B44B74EC199F256727B66C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E7AEE-BC3E-4E1E-A035-EE6C80106073}"/>
      </w:docPartPr>
      <w:docPartBody>
        <w:p w:rsidR="00000000" w:rsidRDefault="00000000">
          <w:pPr>
            <w:pStyle w:val="3797CF3B44B74EC199F256727B66C2A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F3C01301C834CA5933D65251DB18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D0D4-09B8-483E-9B7E-427DEE3ED2D1}"/>
      </w:docPartPr>
      <w:docPartBody>
        <w:p w:rsidR="00000000" w:rsidRDefault="00000000">
          <w:pPr>
            <w:pStyle w:val="2F3C01301C834CA5933D65251DB18140"/>
          </w:pPr>
          <w:r w:rsidRPr="00CF2287">
            <w:t>A</w:t>
          </w:r>
          <w:r>
            <w:t>mount</w:t>
          </w:r>
        </w:p>
      </w:docPartBody>
    </w:docPart>
    <w:docPart>
      <w:docPartPr>
        <w:name w:val="ECC33CE9B4CA47F6994066AD59D72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B736B-4647-4C86-9A8A-71B011F9CA93}"/>
      </w:docPartPr>
      <w:docPartBody>
        <w:p w:rsidR="00000000" w:rsidRDefault="00000000">
          <w:pPr>
            <w:pStyle w:val="ECC33CE9B4CA47F6994066AD59D72E4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467A53581654E1596CBFA1BCD925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0F5B2-8207-4FC2-A59A-A7D858AE77CA}"/>
      </w:docPartPr>
      <w:docPartBody>
        <w:p w:rsidR="00000000" w:rsidRDefault="00000000">
          <w:pPr>
            <w:pStyle w:val="8467A53581654E1596CBFA1BCD925B05"/>
          </w:pPr>
          <w:r w:rsidRPr="00CF2287">
            <w:t>A</w:t>
          </w:r>
          <w:r>
            <w:t>mount</w:t>
          </w:r>
        </w:p>
      </w:docPartBody>
    </w:docPart>
    <w:docPart>
      <w:docPartPr>
        <w:name w:val="7A795C9629954BE7953F2F8C7F7CA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97988-CFEC-4AD7-8E76-2E1FDAB63FF3}"/>
      </w:docPartPr>
      <w:docPartBody>
        <w:p w:rsidR="00000000" w:rsidRDefault="00000000">
          <w:pPr>
            <w:pStyle w:val="7A795C9629954BE7953F2F8C7F7CA247"/>
          </w:pPr>
          <w:r>
            <w:t>Product</w:t>
          </w:r>
        </w:p>
      </w:docPartBody>
    </w:docPart>
    <w:docPart>
      <w:docPartPr>
        <w:name w:val="ED617EE996BD4594BC881BDFE17F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97E4-36AD-4B08-971D-171ECE58909B}"/>
      </w:docPartPr>
      <w:docPartBody>
        <w:p w:rsidR="00000000" w:rsidRDefault="00000000">
          <w:pPr>
            <w:pStyle w:val="ED617EE996BD4594BC881BDFE17F31B3"/>
          </w:pPr>
          <w:r>
            <w:t>Product description</w:t>
          </w:r>
        </w:p>
      </w:docPartBody>
    </w:docPart>
    <w:docPart>
      <w:docPartPr>
        <w:name w:val="62038830B32B4661935B6275BA3AD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852C3-97C5-4F8B-BAED-48A2147B00BB}"/>
      </w:docPartPr>
      <w:docPartBody>
        <w:p w:rsidR="00000000" w:rsidRDefault="00000000">
          <w:pPr>
            <w:pStyle w:val="62038830B32B4661935B6275BA3AD21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BB245DA99DE440B9EF68423161B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42BAE-E3F0-4C16-8F9D-CD3BC9042DA6}"/>
      </w:docPartPr>
      <w:docPartBody>
        <w:p w:rsidR="00000000" w:rsidRDefault="00000000">
          <w:pPr>
            <w:pStyle w:val="8BB245DA99DE440B9EF68423161BB478"/>
          </w:pPr>
          <w:r w:rsidRPr="00CF2287">
            <w:t>A</w:t>
          </w:r>
          <w:r>
            <w:t>mount</w:t>
          </w:r>
        </w:p>
      </w:docPartBody>
    </w:docPart>
    <w:docPart>
      <w:docPartPr>
        <w:name w:val="59A5266330E24EF8B537D57E7F02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31748-DCE1-4DD2-8A90-3CDE181AC42B}"/>
      </w:docPartPr>
      <w:docPartBody>
        <w:p w:rsidR="00000000" w:rsidRDefault="00000000">
          <w:pPr>
            <w:pStyle w:val="59A5266330E24EF8B537D57E7F027D22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1305696486B403D881680E4F57E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5C14-03D4-44BD-AA41-49050BE75424}"/>
      </w:docPartPr>
      <w:docPartBody>
        <w:p w:rsidR="00000000" w:rsidRDefault="00000000">
          <w:pPr>
            <w:pStyle w:val="91305696486B403D881680E4F57EB3A4"/>
          </w:pPr>
          <w:r w:rsidRPr="00CF2287">
            <w:t>A</w:t>
          </w:r>
          <w:r>
            <w:t>mount</w:t>
          </w:r>
        </w:p>
      </w:docPartBody>
    </w:docPart>
    <w:docPart>
      <w:docPartPr>
        <w:name w:val="DD473ECF013A4DB5B1EFED48AD595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B011A-5557-4110-A51C-017E3B6813D5}"/>
      </w:docPartPr>
      <w:docPartBody>
        <w:p w:rsidR="00000000" w:rsidRDefault="00000000">
          <w:pPr>
            <w:pStyle w:val="DD473ECF013A4DB5B1EFED48AD5951C0"/>
          </w:pPr>
          <w:r>
            <w:t>Product</w:t>
          </w:r>
        </w:p>
      </w:docPartBody>
    </w:docPart>
    <w:docPart>
      <w:docPartPr>
        <w:name w:val="FA425FF7911E4A2FB3399F7FB6720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DC671-193E-4F84-8594-4BD8903E3EF1}"/>
      </w:docPartPr>
      <w:docPartBody>
        <w:p w:rsidR="00000000" w:rsidRDefault="00000000">
          <w:pPr>
            <w:pStyle w:val="FA425FF7911E4A2FB3399F7FB6720729"/>
          </w:pPr>
          <w:r>
            <w:t>Product description</w:t>
          </w:r>
        </w:p>
      </w:docPartBody>
    </w:docPart>
    <w:docPart>
      <w:docPartPr>
        <w:name w:val="59E1FC5AE7104418AD8775B43F19F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221B1-3965-4EEB-8093-5565CCEFC9F8}"/>
      </w:docPartPr>
      <w:docPartBody>
        <w:p w:rsidR="00000000" w:rsidRDefault="00000000">
          <w:pPr>
            <w:pStyle w:val="59E1FC5AE7104418AD8775B43F19F1F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2A500538AF24E279967B60BCAA6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9EA95-C1D0-4F46-91D1-EFFA1A18EF5B}"/>
      </w:docPartPr>
      <w:docPartBody>
        <w:p w:rsidR="00000000" w:rsidRDefault="00000000">
          <w:pPr>
            <w:pStyle w:val="22A500538AF24E279967B60BCAA64428"/>
          </w:pPr>
          <w:r w:rsidRPr="00CF2287">
            <w:t>A</w:t>
          </w:r>
          <w:r>
            <w:t>mount</w:t>
          </w:r>
        </w:p>
      </w:docPartBody>
    </w:docPart>
    <w:docPart>
      <w:docPartPr>
        <w:name w:val="AAF74C862D204371B7921DEBBE313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6D4F4-5D88-4718-98B9-CEC20E783F6C}"/>
      </w:docPartPr>
      <w:docPartBody>
        <w:p w:rsidR="00000000" w:rsidRDefault="00000000">
          <w:pPr>
            <w:pStyle w:val="AAF74C862D204371B7921DEBBE313F0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C8148A01E7B40AC8641BAB866B29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E42D-EEB8-4064-84CE-76DBE2BF86E9}"/>
      </w:docPartPr>
      <w:docPartBody>
        <w:p w:rsidR="00000000" w:rsidRDefault="00000000">
          <w:pPr>
            <w:pStyle w:val="1C8148A01E7B40AC8641BAB866B29636"/>
          </w:pPr>
          <w:r w:rsidRPr="00CF2287">
            <w:t>A</w:t>
          </w:r>
          <w:r>
            <w:t>mount</w:t>
          </w:r>
        </w:p>
      </w:docPartBody>
    </w:docPart>
    <w:docPart>
      <w:docPartPr>
        <w:name w:val="B5688BA5D3C74B9FA5DD089211FA8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8F6C2-A8AC-4569-9248-D025BD2784E1}"/>
      </w:docPartPr>
      <w:docPartBody>
        <w:p w:rsidR="00000000" w:rsidRDefault="00000000">
          <w:pPr>
            <w:pStyle w:val="B5688BA5D3C74B9FA5DD089211FA8015"/>
          </w:pPr>
          <w:r>
            <w:t>Subtotal</w:t>
          </w:r>
        </w:p>
      </w:docPartBody>
    </w:docPart>
    <w:docPart>
      <w:docPartPr>
        <w:name w:val="94540F29448A40B8AA87874BB9D5A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BE650-A4A6-4080-A7EF-BDD1703AC08D}"/>
      </w:docPartPr>
      <w:docPartBody>
        <w:p w:rsidR="00000000" w:rsidRDefault="00000000">
          <w:pPr>
            <w:pStyle w:val="94540F29448A40B8AA87874BB9D5A86F"/>
          </w:pPr>
          <w:r>
            <w:t>Sales Tax</w:t>
          </w:r>
        </w:p>
      </w:docPartBody>
    </w:docPart>
    <w:docPart>
      <w:docPartPr>
        <w:name w:val="C9483B0C70184D8B8C545A69E44E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6467-D7C4-4FEA-9420-C0FDC754F4A5}"/>
      </w:docPartPr>
      <w:docPartBody>
        <w:p w:rsidR="00000000" w:rsidRDefault="00000000">
          <w:pPr>
            <w:pStyle w:val="C9483B0C70184D8B8C545A69E44E85F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87"/>
    <w:rsid w:val="00326587"/>
    <w:rsid w:val="00C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25A0283D54D748DB04F1BD87BBA87">
    <w:name w:val="7A325A0283D54D748DB04F1BD87BBA87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5EA02DF087774A389605089260213C7F">
    <w:name w:val="5EA02DF087774A389605089260213C7F"/>
  </w:style>
  <w:style w:type="paragraph" w:customStyle="1" w:styleId="714C4142068F4D27A96E7EFE33EAAAB9">
    <w:name w:val="714C4142068F4D27A96E7EFE33EAAAB9"/>
  </w:style>
  <w:style w:type="paragraph" w:customStyle="1" w:styleId="4033DF2B32EA4920B8E17A3F96D4CA63">
    <w:name w:val="4033DF2B32EA4920B8E17A3F96D4CA63"/>
  </w:style>
  <w:style w:type="paragraph" w:customStyle="1" w:styleId="E29222909070412BBBAC6EC3B0516AA4">
    <w:name w:val="E29222909070412BBBAC6EC3B0516AA4"/>
  </w:style>
  <w:style w:type="paragraph" w:customStyle="1" w:styleId="FF5B46A8A07144BA9887BEC38A417E1D">
    <w:name w:val="FF5B46A8A07144BA9887BEC38A417E1D"/>
  </w:style>
  <w:style w:type="paragraph" w:customStyle="1" w:styleId="39A536A8B1D143B8B09F9FB4410FAFF7">
    <w:name w:val="39A536A8B1D143B8B09F9FB4410FAFF7"/>
  </w:style>
  <w:style w:type="paragraph" w:customStyle="1" w:styleId="BA7EE918E1154488AD8EE9F2C908FAD0">
    <w:name w:val="BA7EE918E1154488AD8EE9F2C908FAD0"/>
  </w:style>
  <w:style w:type="paragraph" w:customStyle="1" w:styleId="90A1DEA820174E2C8CAF9B43CED901CB">
    <w:name w:val="90A1DEA820174E2C8CAF9B43CED901CB"/>
  </w:style>
  <w:style w:type="paragraph" w:customStyle="1" w:styleId="F542292E167E41729FEC4811A55ED3A4">
    <w:name w:val="F542292E167E41729FEC4811A55ED3A4"/>
  </w:style>
  <w:style w:type="paragraph" w:customStyle="1" w:styleId="32BD665559764F99B3918A3595F4CBB2">
    <w:name w:val="32BD665559764F99B3918A3595F4CBB2"/>
  </w:style>
  <w:style w:type="paragraph" w:customStyle="1" w:styleId="F43F0CE292224AA2A1404ED64415B735">
    <w:name w:val="F43F0CE292224AA2A1404ED64415B735"/>
  </w:style>
  <w:style w:type="paragraph" w:customStyle="1" w:styleId="90275325C40741838E0A0AF54D4F5FFC">
    <w:name w:val="90275325C40741838E0A0AF54D4F5FFC"/>
  </w:style>
  <w:style w:type="paragraph" w:customStyle="1" w:styleId="56369CD39F0445989E976271E3E526F2">
    <w:name w:val="56369CD39F0445989E976271E3E526F2"/>
  </w:style>
  <w:style w:type="paragraph" w:customStyle="1" w:styleId="3218427C3A404CCEB0AC693C4E562B01">
    <w:name w:val="3218427C3A404CCEB0AC693C4E562B01"/>
  </w:style>
  <w:style w:type="paragraph" w:customStyle="1" w:styleId="B8CD946560F245C7A310EB6E1B5921D4">
    <w:name w:val="B8CD946560F245C7A310EB6E1B5921D4"/>
  </w:style>
  <w:style w:type="paragraph" w:customStyle="1" w:styleId="295506B05F3F4C348710CFE8FFD584A4">
    <w:name w:val="295506B05F3F4C348710CFE8FFD584A4"/>
  </w:style>
  <w:style w:type="paragraph" w:customStyle="1" w:styleId="0DF22E4D00EF4900BEE490327FDF10B3">
    <w:name w:val="0DF22E4D00EF4900BEE490327FDF10B3"/>
  </w:style>
  <w:style w:type="paragraph" w:customStyle="1" w:styleId="56059585CAB3473DB6FDA9E8044E0091">
    <w:name w:val="56059585CAB3473DB6FDA9E8044E0091"/>
  </w:style>
  <w:style w:type="paragraph" w:customStyle="1" w:styleId="2F32EDE16F784DC6AC78B4007FC3D36C">
    <w:name w:val="2F32EDE16F784DC6AC78B4007FC3D36C"/>
  </w:style>
  <w:style w:type="paragraph" w:customStyle="1" w:styleId="8D9D5B07E75C4C90844FBA443AE61298">
    <w:name w:val="8D9D5B07E75C4C90844FBA443AE61298"/>
  </w:style>
  <w:style w:type="paragraph" w:customStyle="1" w:styleId="0F603B7DAAEC45EC9EB188631842FD20">
    <w:name w:val="0F603B7DAAEC45EC9EB188631842FD20"/>
  </w:style>
  <w:style w:type="paragraph" w:customStyle="1" w:styleId="6529FCD50335438FB7B1ADF9291FD257">
    <w:name w:val="6529FCD50335438FB7B1ADF9291FD257"/>
  </w:style>
  <w:style w:type="paragraph" w:customStyle="1" w:styleId="D7695952CF654FDB8AE2FC732DDCDFE7">
    <w:name w:val="D7695952CF654FDB8AE2FC732DDCDFE7"/>
  </w:style>
  <w:style w:type="paragraph" w:customStyle="1" w:styleId="936FD911F48C4BCFA347E92B705206CF">
    <w:name w:val="936FD911F48C4BCFA347E92B705206CF"/>
  </w:style>
  <w:style w:type="paragraph" w:customStyle="1" w:styleId="841F06ABC85B425F85E91B845B379816">
    <w:name w:val="841F06ABC85B425F85E91B845B379816"/>
  </w:style>
  <w:style w:type="paragraph" w:customStyle="1" w:styleId="98E2BDDC24304C1BAE211F527294A475">
    <w:name w:val="98E2BDDC24304C1BAE211F527294A475"/>
  </w:style>
  <w:style w:type="paragraph" w:customStyle="1" w:styleId="14A9381A061349D8A1DAD79C44E13F29">
    <w:name w:val="14A9381A061349D8A1DAD79C44E13F29"/>
  </w:style>
  <w:style w:type="paragraph" w:customStyle="1" w:styleId="7C78D82DA5B54EB6B478FB76A96084F8">
    <w:name w:val="7C78D82DA5B54EB6B478FB76A96084F8"/>
  </w:style>
  <w:style w:type="paragraph" w:customStyle="1" w:styleId="4EF198E2C5074066B69FF525687A7F49">
    <w:name w:val="4EF198E2C5074066B69FF525687A7F49"/>
  </w:style>
  <w:style w:type="paragraph" w:customStyle="1" w:styleId="F2E1A42D9E6B46FF837E4DC792393F3D">
    <w:name w:val="F2E1A42D9E6B46FF837E4DC792393F3D"/>
  </w:style>
  <w:style w:type="paragraph" w:customStyle="1" w:styleId="0C30E41DD6774D98AEF643CEEE152C7D">
    <w:name w:val="0C30E41DD6774D98AEF643CEEE152C7D"/>
  </w:style>
  <w:style w:type="paragraph" w:customStyle="1" w:styleId="52420428707D4F9A99F6F07D9E7C5EBE">
    <w:name w:val="52420428707D4F9A99F6F07D9E7C5EBE"/>
  </w:style>
  <w:style w:type="paragraph" w:customStyle="1" w:styleId="5222B2FD26094BB4B253B069164FD8B2">
    <w:name w:val="5222B2FD26094BB4B253B069164FD8B2"/>
  </w:style>
  <w:style w:type="paragraph" w:customStyle="1" w:styleId="3797CF3B44B74EC199F256727B66C2AB">
    <w:name w:val="3797CF3B44B74EC199F256727B66C2AB"/>
  </w:style>
  <w:style w:type="paragraph" w:customStyle="1" w:styleId="2F3C01301C834CA5933D65251DB18140">
    <w:name w:val="2F3C01301C834CA5933D65251DB18140"/>
  </w:style>
  <w:style w:type="paragraph" w:customStyle="1" w:styleId="ECC33CE9B4CA47F6994066AD59D72E46">
    <w:name w:val="ECC33CE9B4CA47F6994066AD59D72E46"/>
  </w:style>
  <w:style w:type="paragraph" w:customStyle="1" w:styleId="8467A53581654E1596CBFA1BCD925B05">
    <w:name w:val="8467A53581654E1596CBFA1BCD925B05"/>
  </w:style>
  <w:style w:type="paragraph" w:customStyle="1" w:styleId="7A795C9629954BE7953F2F8C7F7CA247">
    <w:name w:val="7A795C9629954BE7953F2F8C7F7CA247"/>
  </w:style>
  <w:style w:type="paragraph" w:customStyle="1" w:styleId="ED617EE996BD4594BC881BDFE17F31B3">
    <w:name w:val="ED617EE996BD4594BC881BDFE17F31B3"/>
  </w:style>
  <w:style w:type="paragraph" w:customStyle="1" w:styleId="62038830B32B4661935B6275BA3AD21B">
    <w:name w:val="62038830B32B4661935B6275BA3AD21B"/>
  </w:style>
  <w:style w:type="paragraph" w:customStyle="1" w:styleId="8BB245DA99DE440B9EF68423161BB478">
    <w:name w:val="8BB245DA99DE440B9EF68423161BB478"/>
  </w:style>
  <w:style w:type="paragraph" w:customStyle="1" w:styleId="59A5266330E24EF8B537D57E7F027D22">
    <w:name w:val="59A5266330E24EF8B537D57E7F027D22"/>
  </w:style>
  <w:style w:type="paragraph" w:customStyle="1" w:styleId="91305696486B403D881680E4F57EB3A4">
    <w:name w:val="91305696486B403D881680E4F57EB3A4"/>
  </w:style>
  <w:style w:type="paragraph" w:customStyle="1" w:styleId="DD473ECF013A4DB5B1EFED48AD5951C0">
    <w:name w:val="DD473ECF013A4DB5B1EFED48AD5951C0"/>
  </w:style>
  <w:style w:type="paragraph" w:customStyle="1" w:styleId="FA425FF7911E4A2FB3399F7FB6720729">
    <w:name w:val="FA425FF7911E4A2FB3399F7FB6720729"/>
  </w:style>
  <w:style w:type="paragraph" w:customStyle="1" w:styleId="59E1FC5AE7104418AD8775B43F19F1FF">
    <w:name w:val="59E1FC5AE7104418AD8775B43F19F1FF"/>
  </w:style>
  <w:style w:type="paragraph" w:customStyle="1" w:styleId="22A500538AF24E279967B60BCAA64428">
    <w:name w:val="22A500538AF24E279967B60BCAA64428"/>
  </w:style>
  <w:style w:type="paragraph" w:customStyle="1" w:styleId="AAF74C862D204371B7921DEBBE313F03">
    <w:name w:val="AAF74C862D204371B7921DEBBE313F03"/>
  </w:style>
  <w:style w:type="paragraph" w:customStyle="1" w:styleId="1C8148A01E7B40AC8641BAB866B29636">
    <w:name w:val="1C8148A01E7B40AC8641BAB866B29636"/>
  </w:style>
  <w:style w:type="paragraph" w:customStyle="1" w:styleId="B5688BA5D3C74B9FA5DD089211FA8015">
    <w:name w:val="B5688BA5D3C74B9FA5DD089211FA8015"/>
  </w:style>
  <w:style w:type="paragraph" w:customStyle="1" w:styleId="94540F29448A40B8AA87874BB9D5A86F">
    <w:name w:val="94540F29448A40B8AA87874BB9D5A86F"/>
  </w:style>
  <w:style w:type="paragraph" w:customStyle="1" w:styleId="C9483B0C70184D8B8C545A69E44E85FB">
    <w:name w:val="C9483B0C70184D8B8C545A69E44E8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2025-05-11T01:09:00Z</dcterms:created>
  <dcterms:modified xsi:type="dcterms:W3CDTF">2025-05-11T01:09:00Z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